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2882A" w14:textId="77777777" w:rsidR="00AA7F74" w:rsidRPr="00F64265" w:rsidRDefault="00AA7F74" w:rsidP="00AA7F74">
      <w:pPr>
        <w:jc w:val="right"/>
        <w:rPr>
          <w:rFonts w:ascii="Arial" w:hAnsi="Arial" w:cs="Arial"/>
          <w:noProof/>
          <w:lang w:val="fr-FR"/>
        </w:rPr>
      </w:pPr>
      <w:r w:rsidRPr="00F64265">
        <w:rPr>
          <w:rFonts w:ascii="Arial" w:hAnsi="Arial" w:cs="Arial"/>
          <w:noProof/>
        </w:rPr>
        <w:drawing>
          <wp:inline distT="19050" distB="19050" distL="19050" distR="19050" wp14:anchorId="5A10E27E" wp14:editId="54CDD011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E97D0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3E82D743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3C88F0DE" w14:textId="77777777" w:rsidR="00AA7F74" w:rsidRDefault="00AA7F74" w:rsidP="00AA7F74">
      <w:pPr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</w:p>
    <w:p w14:paraId="6C8D5215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0492DCE1" w14:textId="77777777" w:rsidR="00AA7F74" w:rsidRDefault="00AA7F74" w:rsidP="00AA7F74">
      <w:pPr>
        <w:rPr>
          <w:rFonts w:ascii="Arial" w:hAnsi="Arial" w:cs="Arial"/>
          <w:noProof/>
          <w:lang w:val="fr-FR"/>
        </w:rPr>
      </w:pPr>
      <w:bookmarkStart w:id="0" w:name="_GoBack"/>
      <w:bookmarkEnd w:id="0"/>
    </w:p>
    <w:p w14:paraId="113050EC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059D3585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7B1AE33D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518C96A4" w14:textId="77777777" w:rsidR="00CC447E" w:rsidRPr="00CC447E" w:rsidRDefault="00BD186C" w:rsidP="00CC447E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Times" w:hAnsi="Times" w:cs="Times"/>
        </w:rPr>
      </w:pPr>
      <w:r w:rsidRPr="00CC447E">
        <w:rPr>
          <w:rFonts w:ascii="Arial" w:hAnsi="Arial" w:cs="Arial"/>
          <w:noProof/>
          <w:sz w:val="36"/>
          <w:szCs w:val="36"/>
          <w:lang w:val="fr-FR"/>
        </w:rPr>
        <w:t xml:space="preserve">INF4410 – </w:t>
      </w:r>
      <w:proofErr w:type="spellStart"/>
      <w:r w:rsidR="00CC447E" w:rsidRPr="00CC447E">
        <w:rPr>
          <w:rFonts w:ascii="Times" w:hAnsi="Times" w:cs="Times"/>
          <w:bCs/>
          <w:sz w:val="40"/>
          <w:szCs w:val="40"/>
        </w:rPr>
        <w:t>Systèmes</w:t>
      </w:r>
      <w:proofErr w:type="spellEnd"/>
      <w:r w:rsidR="00CC447E" w:rsidRPr="00CC447E">
        <w:rPr>
          <w:rFonts w:ascii="Times" w:hAnsi="Times" w:cs="Times"/>
          <w:bCs/>
          <w:sz w:val="40"/>
          <w:szCs w:val="40"/>
        </w:rPr>
        <w:t xml:space="preserve"> </w:t>
      </w:r>
      <w:proofErr w:type="spellStart"/>
      <w:r w:rsidR="00CC447E" w:rsidRPr="00CC447E">
        <w:rPr>
          <w:rFonts w:ascii="Times" w:hAnsi="Times" w:cs="Times"/>
          <w:bCs/>
          <w:sz w:val="40"/>
          <w:szCs w:val="40"/>
        </w:rPr>
        <w:t>répartis</w:t>
      </w:r>
      <w:proofErr w:type="spellEnd"/>
      <w:r w:rsidR="00CC447E" w:rsidRPr="00CC447E">
        <w:rPr>
          <w:rFonts w:ascii="Times" w:hAnsi="Times" w:cs="Times"/>
          <w:bCs/>
          <w:sz w:val="40"/>
          <w:szCs w:val="40"/>
        </w:rPr>
        <w:t xml:space="preserve"> et </w:t>
      </w:r>
      <w:proofErr w:type="spellStart"/>
      <w:r w:rsidR="00CC447E" w:rsidRPr="00CC447E">
        <w:rPr>
          <w:rFonts w:ascii="Times" w:hAnsi="Times" w:cs="Times"/>
          <w:bCs/>
          <w:sz w:val="40"/>
          <w:szCs w:val="40"/>
        </w:rPr>
        <w:t>infonuagique</w:t>
      </w:r>
      <w:proofErr w:type="spellEnd"/>
    </w:p>
    <w:p w14:paraId="197BF89B" w14:textId="77777777" w:rsidR="00CC447E" w:rsidRPr="00CC447E" w:rsidRDefault="00CC447E" w:rsidP="00CC447E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Times" w:hAnsi="Times" w:cs="Times"/>
        </w:rPr>
      </w:pPr>
      <w:r w:rsidRPr="00CC447E">
        <w:rPr>
          <w:rFonts w:ascii="Times" w:hAnsi="Times" w:cs="Times"/>
          <w:bCs/>
          <w:sz w:val="40"/>
          <w:szCs w:val="40"/>
        </w:rPr>
        <w:t xml:space="preserve">TP1 – Appels de </w:t>
      </w:r>
      <w:proofErr w:type="spellStart"/>
      <w:r w:rsidRPr="00CC447E">
        <w:rPr>
          <w:rFonts w:ascii="Times" w:hAnsi="Times" w:cs="Times"/>
          <w:bCs/>
          <w:sz w:val="40"/>
          <w:szCs w:val="40"/>
        </w:rPr>
        <w:t>méthodes</w:t>
      </w:r>
      <w:proofErr w:type="spellEnd"/>
      <w:r w:rsidRPr="00CC447E">
        <w:rPr>
          <w:rFonts w:ascii="Times" w:hAnsi="Times" w:cs="Times"/>
          <w:bCs/>
          <w:sz w:val="40"/>
          <w:szCs w:val="40"/>
        </w:rPr>
        <w:t xml:space="preserve"> à distance</w:t>
      </w:r>
    </w:p>
    <w:p w14:paraId="43FD22C8" w14:textId="77777777" w:rsidR="00AA7F74" w:rsidRPr="00F64265" w:rsidRDefault="00AA7F74" w:rsidP="00AA7F74">
      <w:pPr>
        <w:jc w:val="center"/>
        <w:rPr>
          <w:rFonts w:ascii="Arial" w:hAnsi="Arial" w:cs="Arial"/>
          <w:noProof/>
          <w:sz w:val="36"/>
          <w:szCs w:val="36"/>
          <w:lang w:val="fr-FR"/>
        </w:rPr>
      </w:pPr>
    </w:p>
    <w:p w14:paraId="612C2FA4" w14:textId="77777777" w:rsidR="00AA7F74" w:rsidRPr="00F64265" w:rsidRDefault="00AA7F74" w:rsidP="00AA7F74">
      <w:pPr>
        <w:jc w:val="center"/>
        <w:rPr>
          <w:rFonts w:ascii="Arial" w:hAnsi="Arial" w:cs="Arial"/>
          <w:noProof/>
          <w:sz w:val="36"/>
          <w:szCs w:val="36"/>
          <w:lang w:val="fr-FR"/>
        </w:rPr>
      </w:pPr>
    </w:p>
    <w:p w14:paraId="772C9060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03AB9F00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69FF7AAB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0911F0C1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104DCE8B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13F96757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61FE3AF6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7128DEB5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47F4C2CF" w14:textId="77777777" w:rsidR="00CC447E" w:rsidRDefault="00CC447E" w:rsidP="00AA7F74">
      <w:pPr>
        <w:rPr>
          <w:rFonts w:ascii="Arial" w:hAnsi="Arial" w:cs="Arial"/>
          <w:noProof/>
          <w:lang w:val="fr-FR"/>
        </w:rPr>
      </w:pPr>
    </w:p>
    <w:p w14:paraId="13E25F2F" w14:textId="77777777" w:rsidR="00AA7F74" w:rsidRPr="00F64265" w:rsidRDefault="00AA7F74" w:rsidP="00AA7F74">
      <w:pPr>
        <w:rPr>
          <w:rFonts w:ascii="Arial" w:hAnsi="Arial" w:cs="Arial"/>
          <w:noProof/>
          <w:sz w:val="28"/>
          <w:szCs w:val="28"/>
          <w:lang w:val="fr-FR"/>
        </w:rPr>
      </w:pPr>
    </w:p>
    <w:p w14:paraId="6E6A5BB3" w14:textId="77777777" w:rsidR="00AA7F74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t xml:space="preserve">                                                                                                       Auteurs</w:t>
      </w:r>
    </w:p>
    <w:p w14:paraId="014CC2C4" w14:textId="77777777" w:rsidR="00AA7F74" w:rsidRPr="00F64265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FR"/>
        </w:rPr>
      </w:pPr>
    </w:p>
    <w:p w14:paraId="78D8797E" w14:textId="77777777" w:rsidR="00AA7F74" w:rsidRDefault="00AA7F74" w:rsidP="00AA7F74">
      <w:pPr>
        <w:jc w:val="right"/>
        <w:rPr>
          <w:rFonts w:ascii="Arial" w:hAnsi="Arial" w:cs="Arial"/>
          <w:noProof/>
          <w:sz w:val="28"/>
          <w:szCs w:val="28"/>
          <w:lang w:val="fr-FR"/>
        </w:rPr>
      </w:pPr>
      <w:r w:rsidRPr="00B80E17">
        <w:rPr>
          <w:rFonts w:ascii="Arial" w:hAnsi="Arial" w:cs="Arial"/>
          <w:noProof/>
          <w:sz w:val="28"/>
          <w:szCs w:val="28"/>
          <w:lang w:val="fr-FR"/>
        </w:rPr>
        <w:t>Thierno Barry  1550237</w:t>
      </w:r>
    </w:p>
    <w:p w14:paraId="23B9E1FE" w14:textId="77777777" w:rsidR="00CC447E" w:rsidRDefault="00CC447E" w:rsidP="00AA7F74">
      <w:pPr>
        <w:jc w:val="right"/>
        <w:rPr>
          <w:rFonts w:ascii="Arial" w:hAnsi="Arial" w:cs="Arial"/>
          <w:noProof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t>Fazil Messaoud #xxxxx</w:t>
      </w:r>
    </w:p>
    <w:p w14:paraId="2D1F9F06" w14:textId="77777777" w:rsidR="00CC447E" w:rsidRDefault="00CC447E" w:rsidP="00AA7F74">
      <w:pPr>
        <w:jc w:val="right"/>
        <w:rPr>
          <w:rFonts w:ascii="Arial" w:hAnsi="Arial" w:cs="Arial"/>
          <w:noProof/>
          <w:sz w:val="28"/>
          <w:szCs w:val="28"/>
          <w:lang w:val="fr-FR"/>
        </w:rPr>
      </w:pPr>
    </w:p>
    <w:p w14:paraId="3124632D" w14:textId="77777777" w:rsidR="00AA7F74" w:rsidRPr="00CC447E" w:rsidRDefault="00CC447E" w:rsidP="00CC447E">
      <w:pPr>
        <w:jc w:val="center"/>
        <w:rPr>
          <w:rFonts w:ascii="Arial" w:hAnsi="Arial" w:cs="Arial"/>
          <w:noProof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t>Automne 2016</w:t>
      </w:r>
    </w:p>
    <w:p w14:paraId="5BFD7F73" w14:textId="77777777" w:rsidR="00AA7F74" w:rsidRPr="00F64265" w:rsidRDefault="00AA7F74" w:rsidP="00CC447E">
      <w:pPr>
        <w:jc w:val="center"/>
        <w:rPr>
          <w:rFonts w:ascii="Arial" w:hAnsi="Arial" w:cs="Arial"/>
          <w:noProof/>
          <w:lang w:val="fr-FR"/>
        </w:rPr>
      </w:pPr>
      <w:r w:rsidRPr="00F64265">
        <w:rPr>
          <w:rFonts w:ascii="Arial" w:hAnsi="Arial" w:cs="Arial"/>
          <w:noProof/>
          <w:lang w:val="fr-FR"/>
        </w:rPr>
        <w:t>20 septembre 2016</w:t>
      </w:r>
    </w:p>
    <w:p w14:paraId="270F5145" w14:textId="77777777" w:rsidR="00AA7F74" w:rsidRPr="00F64265" w:rsidRDefault="00AA7F74" w:rsidP="00AA7F74">
      <w:pPr>
        <w:rPr>
          <w:rFonts w:ascii="Arial" w:hAnsi="Arial" w:cs="Arial"/>
          <w:noProof/>
          <w:sz w:val="28"/>
          <w:szCs w:val="28"/>
          <w:lang w:val="fr-FR"/>
        </w:rPr>
      </w:pPr>
    </w:p>
    <w:p w14:paraId="11AD8C86" w14:textId="77777777" w:rsidR="00AA7F74" w:rsidRPr="00F64265" w:rsidRDefault="00AA7F74" w:rsidP="00AA7F74">
      <w:pPr>
        <w:rPr>
          <w:rFonts w:ascii="Arial" w:hAnsi="Arial" w:cs="Arial"/>
          <w:noProof/>
          <w:sz w:val="28"/>
          <w:szCs w:val="28"/>
          <w:lang w:val="fr-FR"/>
        </w:rPr>
      </w:pPr>
    </w:p>
    <w:p w14:paraId="49F4BCF5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4D01D965" w14:textId="77777777" w:rsidR="00F253E8" w:rsidRDefault="00073A73"/>
    <w:p w14:paraId="5AFDE217" w14:textId="77777777" w:rsidR="00CC447E" w:rsidRDefault="00CC447E"/>
    <w:p w14:paraId="58D7637F" w14:textId="77777777" w:rsidR="00CC447E" w:rsidRDefault="00CC447E"/>
    <w:sectPr w:rsidR="00CC447E" w:rsidSect="00CC447E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D8CB2" w14:textId="77777777" w:rsidR="00073A73" w:rsidRDefault="00073A73" w:rsidP="00CC447E">
      <w:r>
        <w:separator/>
      </w:r>
    </w:p>
  </w:endnote>
  <w:endnote w:type="continuationSeparator" w:id="0">
    <w:p w14:paraId="286A867C" w14:textId="77777777" w:rsidR="00073A73" w:rsidRDefault="00073A73" w:rsidP="00CC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FC3E5" w14:textId="77777777" w:rsidR="00CC447E" w:rsidRDefault="00CC447E" w:rsidP="009C7B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AF179" w14:textId="77777777" w:rsidR="00CC447E" w:rsidRDefault="00CC447E" w:rsidP="00CC44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7A351" w14:textId="77777777" w:rsidR="00CC447E" w:rsidRDefault="00CC447E" w:rsidP="009C7B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4148F2" w14:textId="77777777" w:rsidR="00CC447E" w:rsidRDefault="00CC447E" w:rsidP="00CC44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265E4" w14:textId="77777777" w:rsidR="00073A73" w:rsidRDefault="00073A73" w:rsidP="00CC447E">
      <w:r>
        <w:separator/>
      </w:r>
    </w:p>
  </w:footnote>
  <w:footnote w:type="continuationSeparator" w:id="0">
    <w:p w14:paraId="2B0DBD9A" w14:textId="77777777" w:rsidR="00073A73" w:rsidRDefault="00073A73" w:rsidP="00CC4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6C"/>
    <w:rsid w:val="00073A73"/>
    <w:rsid w:val="00A57ECC"/>
    <w:rsid w:val="00AA7F74"/>
    <w:rsid w:val="00BD186C"/>
    <w:rsid w:val="00CC447E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1E0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44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47E"/>
  </w:style>
  <w:style w:type="character" w:styleId="PageNumber">
    <w:name w:val="page number"/>
    <w:basedOn w:val="DefaultParagraphFont"/>
    <w:uiPriority w:val="99"/>
    <w:semiHidden/>
    <w:unhideWhenUsed/>
    <w:rsid w:val="00CC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hierno/Library/Group%20Containers/UBF8T346G9.Office/User%20Content.localized/Templates.localized/polymt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polymtl_template.dotx</Template>
  <TotalTime>4</TotalTime>
  <Pages>2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Thierno Barry</cp:lastModifiedBy>
  <cp:revision>1</cp:revision>
  <dcterms:created xsi:type="dcterms:W3CDTF">2016-10-03T04:34:00Z</dcterms:created>
  <dcterms:modified xsi:type="dcterms:W3CDTF">2016-10-03T04:38:00Z</dcterms:modified>
</cp:coreProperties>
</file>